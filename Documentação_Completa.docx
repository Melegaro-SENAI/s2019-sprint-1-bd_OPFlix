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5A3A7D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5A3A7D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812B84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812B84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12B8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812B8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12B8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812B8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12B8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812B8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812B8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812B8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812B8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12B8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812B8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812B8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12B8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812B8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812B8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12B8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12B8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12B8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12B8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812B8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4A0592" w:rsidRDefault="00223B87">
      <w:r>
        <w:t xml:space="preserve">Planejar a construção do projeto de lançamento de filmes </w:t>
      </w:r>
      <w:proofErr w:type="spellStart"/>
      <w:r>
        <w:t>OPFlix</w:t>
      </w:r>
      <w:proofErr w:type="spellEnd"/>
    </w:p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223B87" w:rsidRDefault="00223B87">
      <w:pPr>
        <w:pStyle w:val="cabealho2"/>
      </w:pPr>
      <w:bookmarkStart w:id="3" w:name="_Toc533767846"/>
      <w:r>
        <w:t>O projeto terá aplicação Web/Mobile e além do armazenamento de dados no SQL Server</w:t>
      </w:r>
    </w:p>
    <w:p w:rsidR="00223B87" w:rsidRDefault="00223B87">
      <w:pPr>
        <w:pStyle w:val="cabealho2"/>
      </w:pP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8A7F37" w:rsidRDefault="00223B87">
      <w:r>
        <w:t>O projeto se baseia em publicar filmes e séries com categorias, plataformas e etc.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C92BD1">
      <w:r>
        <w:t>Coloque aqui brevemente o que é a modelagem de software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lastRenderedPageBreak/>
        <w:t xml:space="preserve">Modelo </w:t>
      </w:r>
      <w:bookmarkEnd w:id="5"/>
      <w:r w:rsidR="00223B87">
        <w:t>Conceitual</w:t>
      </w:r>
    </w:p>
    <w:p w:rsidR="00223B87" w:rsidRDefault="00223B87" w:rsidP="008A7F37">
      <w:pPr>
        <w:pStyle w:val="cabealho2"/>
      </w:pPr>
      <w:bookmarkStart w:id="6" w:name="_Toc533767849"/>
      <w:r>
        <w:rPr>
          <w:noProof/>
        </w:rPr>
        <w:drawing>
          <wp:inline distT="0" distB="0" distL="0" distR="0">
            <wp:extent cx="5163271" cy="522042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agem_Logica_Complet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r>
        <w:t>Modelo Físico</w:t>
      </w:r>
      <w:bookmarkEnd w:id="6"/>
    </w:p>
    <w:p w:rsidR="00223B87" w:rsidRDefault="00223B87" w:rsidP="008A7F37">
      <w:pPr>
        <w:pStyle w:val="cabealho2"/>
      </w:pPr>
      <w:bookmarkStart w:id="7" w:name="_Toc533767850"/>
      <w:r>
        <w:rPr>
          <w:noProof/>
        </w:rPr>
        <w:drawing>
          <wp:inline distT="0" distB="0" distL="0" distR="0">
            <wp:extent cx="5732145" cy="2091690"/>
            <wp:effectExtent l="0" t="0" r="190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agem_Fisica_Complet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87" w:rsidRDefault="00223B87" w:rsidP="008A7F37">
      <w:pPr>
        <w:pStyle w:val="cabealho2"/>
      </w:pPr>
    </w:p>
    <w:p w:rsidR="00223B87" w:rsidRDefault="00223B87" w:rsidP="008A7F37">
      <w:pPr>
        <w:pStyle w:val="cabealho2"/>
      </w:pPr>
    </w:p>
    <w:p w:rsidR="00223B87" w:rsidRDefault="00223B87" w:rsidP="008A7F37">
      <w:pPr>
        <w:pStyle w:val="cabealho2"/>
      </w:pPr>
    </w:p>
    <w:p w:rsidR="00223B87" w:rsidRDefault="00223B87" w:rsidP="008A7F37">
      <w:pPr>
        <w:pStyle w:val="cabealho2"/>
      </w:pPr>
    </w:p>
    <w:p w:rsidR="00223B87" w:rsidRDefault="00223B87" w:rsidP="008A7F37">
      <w:pPr>
        <w:pStyle w:val="cabealho2"/>
      </w:pPr>
    </w:p>
    <w:p w:rsidR="00C92BD1" w:rsidRDefault="00C92BD1" w:rsidP="008A7F37">
      <w:pPr>
        <w:pStyle w:val="cabealho2"/>
      </w:pPr>
      <w:r>
        <w:lastRenderedPageBreak/>
        <w:t xml:space="preserve">Modelo </w:t>
      </w:r>
      <w:bookmarkEnd w:id="7"/>
      <w:r w:rsidR="00223B87">
        <w:t>Lógica</w:t>
      </w:r>
    </w:p>
    <w:p w:rsidR="00DA19B6" w:rsidRDefault="00DA19B6"/>
    <w:p w:rsidR="00223B87" w:rsidRDefault="00223B87">
      <w:pPr>
        <w:sectPr w:rsidR="00223B87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4835525"/>
            <wp:effectExtent l="0" t="0" r="190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agem_Logic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5" w:name="_Toc533767858"/>
      <w:r>
        <w:lastRenderedPageBreak/>
        <w:t>Front-</w:t>
      </w:r>
      <w:proofErr w:type="spellStart"/>
      <w:r>
        <w:t>End</w:t>
      </w:r>
      <w:bookmarkEnd w:id="15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6" w:name="_Toc533767859"/>
      <w:r>
        <w:lastRenderedPageBreak/>
        <w:t>Mobile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60"/>
      <w:r>
        <w:lastRenderedPageBreak/>
        <w:t>Arquitetura do Projeto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1"/>
      <w:r>
        <w:lastRenderedPageBreak/>
        <w:t>Referências</w:t>
      </w:r>
      <w:bookmarkEnd w:id="18"/>
    </w:p>
    <w:p w:rsidR="00F03B38" w:rsidRDefault="00F03B38" w:rsidP="00F03B38"/>
    <w:p w:rsidR="00223B87" w:rsidRDefault="00F03B38" w:rsidP="00F03B38">
      <w:pPr>
        <w:pStyle w:val="cabealho2"/>
      </w:pPr>
      <w:bookmarkStart w:id="19" w:name="_Toc533767862"/>
      <w:r>
        <w:t>Links</w:t>
      </w:r>
      <w:bookmarkEnd w:id="19"/>
      <w:r w:rsidR="00223B87">
        <w:t xml:space="preserve"> </w:t>
      </w:r>
    </w:p>
    <w:bookmarkStart w:id="20" w:name="_GoBack"/>
    <w:bookmarkEnd w:id="20"/>
    <w:p w:rsidR="00F03B38" w:rsidRDefault="00223B87" w:rsidP="00F03B38">
      <w:pPr>
        <w:pStyle w:val="cabealho2"/>
      </w:pPr>
      <w:r>
        <w:fldChar w:fldCharType="begin"/>
      </w:r>
      <w:r>
        <w:instrText xml:space="preserve"> HYPERLINK "https://github.com/Melegaro-SENAI/s2019-sprint-1-bd_OPFlix" </w:instrText>
      </w:r>
      <w:r>
        <w:fldChar w:fldCharType="separate"/>
      </w:r>
      <w:r>
        <w:rPr>
          <w:rStyle w:val="Hyperlink"/>
        </w:rPr>
        <w:t>https://github.com/Melegaro-SENAI/s2019-sprint-1-bd_OPFlix</w:t>
      </w:r>
      <w:r>
        <w:fldChar w:fldCharType="end"/>
      </w:r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B84" w:rsidRDefault="00812B84">
      <w:pPr>
        <w:spacing w:after="0" w:line="240" w:lineRule="auto"/>
      </w:pPr>
      <w:r>
        <w:separator/>
      </w:r>
    </w:p>
  </w:endnote>
  <w:endnote w:type="continuationSeparator" w:id="0">
    <w:p w:rsidR="00812B84" w:rsidRDefault="0081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812B84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B84" w:rsidRDefault="00812B84">
      <w:pPr>
        <w:spacing w:after="0" w:line="240" w:lineRule="auto"/>
      </w:pPr>
      <w:r>
        <w:separator/>
      </w:r>
    </w:p>
  </w:footnote>
  <w:footnote w:type="continuationSeparator" w:id="0">
    <w:p w:rsidR="00812B84" w:rsidRDefault="0081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23B87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5A3A7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12B84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460240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966DF"/>
    <w:rsid w:val="00406E44"/>
    <w:rsid w:val="004265B1"/>
    <w:rsid w:val="00571EE0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43D722-2BF2-43AE-80C0-2188BB870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13</Pages>
  <Words>332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Lucas Melegaro De Oliveira</cp:lastModifiedBy>
  <cp:revision>2</cp:revision>
  <dcterms:created xsi:type="dcterms:W3CDTF">2019-08-16T17:17:00Z</dcterms:created>
  <dcterms:modified xsi:type="dcterms:W3CDTF">2019-08-16T17:17:00Z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